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F91" w:rsidRDefault="00713B66">
      <w:pPr>
        <w:pStyle w:val="Standard"/>
        <w:jc w:val="center"/>
      </w:pPr>
      <w:bookmarkStart w:id="0" w:name="_GoBack"/>
      <w:bookmarkEnd w:id="0"/>
      <w:r>
        <w:rPr>
          <w:b/>
          <w:sz w:val="46"/>
          <w:szCs w:val="46"/>
          <w:lang w:val="en-US"/>
        </w:rPr>
        <w:t xml:space="preserve">150 </w:t>
      </w:r>
      <w:r>
        <w:rPr>
          <w:b/>
          <w:sz w:val="46"/>
          <w:szCs w:val="46"/>
          <w:lang w:val="ru-RU"/>
        </w:rPr>
        <w:t>СЮЖЕТНЫХ ПОВОРОТОВ</w:t>
      </w:r>
    </w:p>
    <w:p w:rsidR="001F2F91" w:rsidRDefault="001F2F91">
      <w:pPr>
        <w:pStyle w:val="Standard"/>
        <w:rPr>
          <w:lang w:val="ru-RU"/>
        </w:rPr>
      </w:pPr>
    </w:p>
    <w:p w:rsidR="001F2F91" w:rsidRDefault="001F2F91">
      <w:pPr>
        <w:pStyle w:val="Standard"/>
        <w:rPr>
          <w:lang w:val="ru-RU"/>
        </w:rPr>
      </w:pP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Подарок от квестодателя группе за хорошую работу оказывается ловушкой.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Антагонист - это демон, который может вселяться в людей, и после того, как игровые </w:t>
      </w:r>
      <w:r>
        <w:rPr>
          <w:lang w:val="ru-RU"/>
        </w:rPr>
        <w:t>персонажи думают, что они победили, демон убегает, вселившись в животное, и они узнают, что демон вселился в квестодателя, чтобы дать им квест.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Выясняется, что все в городе или месте приключений являются клонами, которых выращивают, чтобы использовать в к</w:t>
      </w:r>
      <w:r>
        <w:rPr>
          <w:lang w:val="ru-RU"/>
        </w:rPr>
        <w:t>ачестве корма для темных экспериментов злодея.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Антагонист умер несколько лет назад в результате несчастного случая, а настоящий антагонист — его родственник, который винит в смерти квестодателя.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Призрак, терроризирующий город, на самом деле является чело</w:t>
      </w:r>
      <w:r>
        <w:rPr>
          <w:lang w:val="ru-RU"/>
        </w:rPr>
        <w:t>веком, пойманным в Царство теней, который видит всех остальных призраками.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Персонаж умирает во время кульминационной схватки или сбегает в квесте только для того, чтобы снова появиться через много квестов позже.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«Люди», которых группа исследовала и узнав</w:t>
      </w:r>
      <w:r>
        <w:rPr>
          <w:lang w:val="ru-RU"/>
        </w:rPr>
        <w:t>ала от других персонажей, оказались животными из зоопарка.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Король или другой дворянин на самом деле является жаждущим славы бывшим авантюристом, который, как предполагается, погиб во время одного из своих приключений.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Старый друг партии — это тот, кто </w:t>
      </w:r>
      <w:r>
        <w:rPr>
          <w:lang w:val="ru-RU"/>
        </w:rPr>
        <w:t>нанимал людей, чтобы убить их.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Казалось бы, безразличный и дружелюбный дворянин оказался злодеем, нанявшим доверчивых героев, чтобы уничтожить соперника.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После зачистки логова гоблинов группа приходит к неудобному осознанию того, что они монстры в глазах</w:t>
      </w:r>
      <w:r>
        <w:rPr>
          <w:lang w:val="ru-RU"/>
        </w:rPr>
        <w:t xml:space="preserve"> существ, на которых они охотились и которые пытались мирно сосуществовать.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Квестодатель и антагонист — призраки, которые много лет назад погибли в результате трагедии.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«Дом с привидениями», который игроки исследуют и находят полным призраков, застрял ме</w:t>
      </w:r>
      <w:r>
        <w:rPr>
          <w:lang w:val="ru-RU"/>
        </w:rPr>
        <w:t>жду планами, и игроки преследуют живых обитателей настоящего дома просто на другом плане.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Антагонист обманом заставляет персонажей завершить последнюю часть их плана, представляя им то, чего они боятся больше всего.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Страшное событие, над предотвращением </w:t>
      </w:r>
      <w:r>
        <w:rPr>
          <w:lang w:val="ru-RU"/>
        </w:rPr>
        <w:t>которого работали игроки, показывает обратное: оно защищало мир от совершенно другого поистине ужасного события.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Антагонист на самом деле является отцом одного из игроков.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Злодей, которого считают могущественным волшебником или военачальником, — всего ли</w:t>
      </w:r>
      <w:r>
        <w:rPr>
          <w:lang w:val="ru-RU"/>
        </w:rPr>
        <w:t>шь простой простолюдин, который все это время вел себя так, и все каким-то образом получалось.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Партия вынуждена оставаться в болезненном или опасном положении, чтобы услышать то, что ей отчаянно нужно знать.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Контакт утверждает, что у него есть информация</w:t>
      </w:r>
      <w:r>
        <w:rPr>
          <w:lang w:val="ru-RU"/>
        </w:rPr>
        <w:t>, но оказывается мертвым.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Сын злодея, которого ищет партия, является настоящим вдохновителем и все время маскировался под своего мертвого отца.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Группа узнает, что все эти события были просто волшебным сном. Только это было не так. Это ложь, сфабрикованна</w:t>
      </w:r>
      <w:r>
        <w:rPr>
          <w:lang w:val="ru-RU"/>
        </w:rPr>
        <w:t>я злодеем, чтобы сбить их с толку.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NPC, который дал квест, на самом деле является человеком, которого партия наняла, чтобы найти его, но этот NPC не осознавал этого.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Локация начинает самоуничтожаться, возможно, из-за исчезнувшего благословения.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После </w:t>
      </w:r>
      <w:r>
        <w:rPr>
          <w:lang w:val="ru-RU"/>
        </w:rPr>
        <w:t>выполнения политической миссии интриг местного лорда (разоблачение злого лорда, спасение короля от переворота и т. д.) их заговор раскрывается, и благородный лорд, с которым работала партия, казнен королем за измену.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Ключевая сила партии используется, что</w:t>
      </w:r>
      <w:r>
        <w:rPr>
          <w:lang w:val="ru-RU"/>
        </w:rPr>
        <w:t>бы стать ключевой слабостью.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Подарок от квестодателя группе за хорошую работу оказывается ловушкой.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 время своего приключения группа натыкается на собственные трупы.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Злодей успешно подставляет NPC, которого персонажи встречали раньше.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Король, принцес</w:t>
      </w:r>
      <w:r>
        <w:rPr>
          <w:lang w:val="ru-RU"/>
        </w:rPr>
        <w:t>са или верный союзник партии убиты злодеем в результате магического жертвоприношения только для того, чтобы воскреснуть при помощи той же магии после того, как злодей побежден.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Союзник, путешествующий с ними с самого начала, оказывается человеком, которог</w:t>
      </w:r>
      <w:r>
        <w:rPr>
          <w:lang w:val="ru-RU"/>
        </w:rPr>
        <w:t>о они искали, которого предал антагонист.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Надежный союзник или наставник партии все время оказывается настоящим злодеем.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самом деле антагонисты — это два в тайне работающих человека, которых игровые персонажи встречали раньше.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«Счастливый конец», кот</w:t>
      </w:r>
      <w:r>
        <w:rPr>
          <w:lang w:val="ru-RU"/>
        </w:rPr>
        <w:t>орый, по мнению группы, они получили в предыдущем приключении, оказывается ложью, сказанной им тем самым NPC, который вместо этого вызвал плохой конец.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Злодей, всегда на два шага впереди группы и способный исчезать и снова появляться на больших расстояния</w:t>
      </w:r>
      <w:r>
        <w:rPr>
          <w:lang w:val="ru-RU"/>
        </w:rPr>
        <w:t>х или в нужном месте в нужное время, оказывается братьями-</w:t>
      </w:r>
      <w:r>
        <w:rPr>
          <w:lang w:val="ru-RU"/>
        </w:rPr>
        <w:lastRenderedPageBreak/>
        <w:t>близнецами, работающими вместе.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Люди, которые, как считается, были похищены хобгоблинами, на самом деле были похищены знатью, что вызвало волну предвзятого насилия против предполагаемых монстров.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Ранее побежденный злодей все еще жив и все время был замаскирован под питомца/фамильяра/союзника партии.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Супруга антагониста — истинный вдохновитель, инсценировавшая их исчезновение и подставившая его на антагониста, узнав об измене.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Предмет или </w:t>
      </w:r>
      <w:r>
        <w:rPr>
          <w:lang w:val="ru-RU"/>
        </w:rPr>
        <w:t>инструмент, на который группа полагалась, ломается и перестает работать именно тогда, когда он им нужен.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Антагонист — квестодатель, который не помнит, потому что у него диссоциативное расстройство.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Успешное завершение их квеста фактически вызывает </w:t>
      </w:r>
      <w:r>
        <w:rPr>
          <w:lang w:val="ru-RU"/>
        </w:rPr>
        <w:t>апокалиптическое событие, которое опустошает страну и убивает миллионы.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Квестодателя убивает шериф, который хочет сохранить свою сделку с антагонистом в секрете.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Квестодатель и злодей не являются собой, потому что они поменялись телами.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 время срочной</w:t>
      </w:r>
      <w:r>
        <w:rPr>
          <w:lang w:val="ru-RU"/>
        </w:rPr>
        <w:t xml:space="preserve"> миссии группа получает новую информацию, которая вдвое сокращает оставшееся время. Это может заставить их полагаться на сомнительного персонажа, чтобы не отставать.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У антагониста есть супруг или член семьи, тайно живущий в доме квестодателя, о котором он</w:t>
      </w:r>
      <w:r>
        <w:rPr>
          <w:lang w:val="ru-RU"/>
        </w:rPr>
        <w:t xml:space="preserve"> заботится.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Выяснилось, что двое игроков связаны друг с другом.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Пройдя через серию испытаний, чтобы избежать якобы отрицательного исхода за неудачу, игроки узнают правду: они все время были в плохом исходе, и то, чего они пытались избежать, - это хороший</w:t>
      </w:r>
      <w:r>
        <w:rPr>
          <w:lang w:val="ru-RU"/>
        </w:rPr>
        <w:t xml:space="preserve"> исход.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Персонаж умирает во время решающей схватки или сбегает в квесте только для того, чтобы снова появиться через много квестов позже.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Антагонист обманом заставляет персонажей завершить последнюю часть их плана, приведя их к тому, чего они боятся боль</w:t>
      </w:r>
      <w:r>
        <w:rPr>
          <w:lang w:val="ru-RU"/>
        </w:rPr>
        <w:t>ше всего.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Начало — это конец, а конец — это начало, пойманные в одну большую петлю.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Группа находит доказательства того, что они каким-то образом путешествовали во времени, и это новое место на самом деле является их старым домом в будущем.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«Злодей», </w:t>
      </w:r>
      <w:r>
        <w:rPr>
          <w:lang w:val="ru-RU"/>
        </w:rPr>
        <w:t xml:space="preserve">которому группа пытается помешать, является их лучшим союзником и помогает им выжить в некоторых сложных ситуациях на протяжении всего </w:t>
      </w:r>
      <w:r>
        <w:rPr>
          <w:lang w:val="ru-RU"/>
        </w:rPr>
        <w:lastRenderedPageBreak/>
        <w:t>приключения.</w:t>
      </w:r>
    </w:p>
    <w:p w:rsidR="001F2F91" w:rsidRDefault="001F2F91">
      <w:pPr>
        <w:pStyle w:val="Standard"/>
        <w:rPr>
          <w:lang w:val="en-US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Отвлекающий маневр — все подозрения указывают на одного персонажа, но когда правда раскрывается, ужасный по</w:t>
      </w:r>
      <w:r>
        <w:rPr>
          <w:lang w:val="ru-RU"/>
        </w:rPr>
        <w:t>ступок совершил другой.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Рассказчик не тот, кем мы его себе представляли.</w:t>
      </w:r>
    </w:p>
    <w:p w:rsidR="001F2F91" w:rsidRDefault="001F2F91">
      <w:pPr>
        <w:pStyle w:val="Standard"/>
        <w:ind w:left="720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Слабость персонажа на самом деле является его самой большой силой.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Сила персонажа побеждает их.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Слабость персонажа спасает их.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Самый слабый персонаж - злодей.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</w:pPr>
      <w:r>
        <w:rPr>
          <w:lang w:val="ru-RU"/>
        </w:rPr>
        <w:t>Самый сильный перс</w:t>
      </w:r>
      <w:r>
        <w:rPr>
          <w:lang w:val="ru-RU"/>
        </w:rPr>
        <w:t>онаж умирает первым</w:t>
      </w:r>
      <w:r>
        <w:rPr>
          <w:lang w:val="en-US"/>
        </w:rPr>
        <w:t>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Самый умный персонаж перехитрит первым.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Самый опытный персонаж уступает наименее опытному персонажу. 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Главный герой живет двумя жизнями.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Антагонист живет двумя жизнями.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Когда главный герой разгадывает тайну, открывается ящик Пандо</w:t>
      </w:r>
      <w:r>
        <w:rPr>
          <w:lang w:val="ru-RU"/>
        </w:rPr>
        <w:t>ры.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Неверное первое впечатление о персонаже.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То, что сначала казалось неверным первым впечатлением о персонаже, оказывается правильным.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Удивительный человек оказывается кукловодом, стоящим за всем.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Конфликт, через который проходил главный герой, был </w:t>
      </w:r>
      <w:r>
        <w:rPr>
          <w:lang w:val="ru-RU"/>
        </w:rPr>
        <w:t>уловкой, придуманной их друзьями, чтобы помочь им с уверенностью или преодолеть страх.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Конфликт, через который проходил главный герой, был уловкой, придуманной бывшими жертвами их издевательств.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Конфликт, который переживал главный герой, был розыгрышем.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Главный герой, получающий помощь, на самом деле не хочет этого.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Главный герой, который, кажется, не хочет помощи, на самом деле хочет.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Подарок действительно опасен.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То, что сначала кажется опасным предметом, на самом деле является подарком, который пом</w:t>
      </w:r>
      <w:r>
        <w:rPr>
          <w:lang w:val="ru-RU"/>
        </w:rPr>
        <w:t xml:space="preserve">огает главному герою. 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Мертвое тело не мертво.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Информатор на самом деле является вдохновителем.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Предполагаемый вдохновитель на самом деле отвлекающий маневр.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остальном простая романтическая комедия ведет на территорию ужасов.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Гигантский метеор проно</w:t>
      </w:r>
      <w:r>
        <w:rPr>
          <w:lang w:val="ru-RU"/>
        </w:rPr>
        <w:t>сится по небу.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Надвигается страшная буря, угрожающая всем.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историю вступает незнакомец, сообщающий персонажам, что за всеми ними наблюдают. 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Достигнутая цель в конечном итоге усугубляет ситуацию.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Любовный интерес - антагонист.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Предмет имеет особое </w:t>
      </w:r>
      <w:r>
        <w:rPr>
          <w:lang w:val="ru-RU"/>
        </w:rPr>
        <w:t>значение.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Пропавший ребенок спланировал свое похищение, чтобы отомстить жестоким родителям.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Родитель на самом деле дедушка и бабушка.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Рассказчик — злодей, рассказывающий историю героя.  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Рассказчик — герой, рассказывающий историю злодея.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Ваш персонаж </w:t>
      </w:r>
      <w:r>
        <w:rPr>
          <w:lang w:val="ru-RU"/>
        </w:rPr>
        <w:t>— супергерой, потерявший свои способности.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Начальный герой убит в первом акте. 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Злодей — двойник героя.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Герой - один из тройного трио. 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Два злодея — это два из трио трио — герой — третий.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Главный герой одновременно и герой, и злодей. 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Поддерживающий </w:t>
      </w:r>
      <w:r>
        <w:rPr>
          <w:lang w:val="ru-RU"/>
        </w:rPr>
        <w:t>друг — убийца.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Выясняется, что у героя негероическое прошлое.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Злодей влюблен в героя.   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Второстепенный персонаж - злоумышленник, работающий на злодея.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Герой связан со злодеем.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Злодей — злой клон героя.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Выясняется, что злодей все это время был прямо </w:t>
      </w:r>
      <w:r>
        <w:rPr>
          <w:lang w:val="ru-RU"/>
        </w:rPr>
        <w:t>под носом у героя.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Сила персонажа на самом деле является его самой большой слабостью.</w:t>
      </w: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Герой должен умереть, чтобы спасти всех остальных.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Злодей передумал, но завел героя слишком далеко и должен остановить его.  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Злодей оказывается настоящим героем.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Гер</w:t>
      </w:r>
      <w:r>
        <w:rPr>
          <w:lang w:val="ru-RU"/>
        </w:rPr>
        <w:t>ой оказывается настоящим злодеем.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Герой и злодей живут двойной жизнью — в одной они герои, а в другой — злодеи.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Выясняется, что главный герой из будущего.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То, что мы считаем происходящим в прошлом, на самом деле происходит в настоящем.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То, что мы </w:t>
      </w:r>
      <w:r>
        <w:rPr>
          <w:lang w:val="ru-RU"/>
        </w:rPr>
        <w:t>считаем происходящим в настоящем, на самом деле происходит в будущем.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То, что, по нашему мнению, происходит в будущем, на самом деле происходит в альтернативной реальности. 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Выясняется, что главный герой из прошлого.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Выясняется, что главный герой из дру</w:t>
      </w:r>
      <w:r>
        <w:rPr>
          <w:lang w:val="ru-RU"/>
        </w:rPr>
        <w:t>гого измерения или временной шкалы.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Антагонист оказывается будущим «я» главного героя.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Антагонист на самом деле является прошлым «я» главного героя.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Антагонист оказывается альтернативной реальностью главного героя.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Конец оказывается началом.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Начало ок</w:t>
      </w:r>
      <w:r>
        <w:rPr>
          <w:lang w:val="ru-RU"/>
        </w:rPr>
        <w:t>азывается концом.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Это все сон. 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Это все кошмар. 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Это все память. 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Любовный интерес - телохранитель, посланный из будущего, чтобы защитить их. 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Ваша история, основанная на реальных событиях или связанных с ними, представляет собой альтернативную </w:t>
      </w:r>
      <w:r>
        <w:rPr>
          <w:lang w:val="ru-RU"/>
        </w:rPr>
        <w:t>реальность с другим концом.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В историю входит незнакомец, сообщающий персонажам, что все они уже делали это раньше.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Рассказываемая история оказывается вымышленной книгой, написанной главным героем.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Персонажи на самом деле являются плодом чьего-то воображ</w:t>
      </w:r>
      <w:r>
        <w:rPr>
          <w:lang w:val="ru-RU"/>
        </w:rPr>
        <w:t>ения.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Персонажи являются проявлениями чьего-то множественного расстройства личности. 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Антагонист представляет собой раздвоение личности главного героя. 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историю входит незнакомец, сообщающий персонажам, что их реальность не такая, какой кажется.  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Лю</w:t>
      </w:r>
      <w:r>
        <w:rPr>
          <w:lang w:val="ru-RU"/>
        </w:rPr>
        <w:t>бовный интерес на самом деле является плодом воображения одинокого человека.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Детектив, выслеживающий преступника, на самом деле преступник — он страдает диссоциативным расстройством личности 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Персонаж с ограниченными физическими возможностями не имеет </w:t>
      </w:r>
      <w:r>
        <w:rPr>
          <w:lang w:val="ru-RU"/>
        </w:rPr>
        <w:t>физических ограничений.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Умственно отсталый персонаж не умственно отсталый.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Психически устойчивый персонаж не является психически устойчивым.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Убийца представил себе всю их убийственную ярость.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Выясняется, что главный герой - это психика человека, </w:t>
      </w:r>
      <w:r>
        <w:rPr>
          <w:lang w:val="ru-RU"/>
        </w:rPr>
        <w:t>запертая в чужом теле.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Рассказчик - ангел, исследующий жизнь людей.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Бог — рассказчик, любующийся своими творениями.</w:t>
      </w:r>
    </w:p>
    <w:p w:rsidR="001F2F91" w:rsidRDefault="001F2F91">
      <w:pPr>
        <w:pStyle w:val="Standard"/>
        <w:rPr>
          <w:lang w:val="en-US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Смерть рассказывает историю, свидетельствуя о жизни, которую он / она должен забрать.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Обнаруженное мертвое тело является точной копией ч</w:t>
      </w:r>
      <w:r>
        <w:rPr>
          <w:lang w:val="ru-RU"/>
        </w:rPr>
        <w:t>еловека, который его нашел.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Персонаж, который считает, что он в раю, на самом деле в аду.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Персонаж, который считает, что он в аду, на самом деле находится в раю. 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Призраки не призраки — они из параллельной вселенной, сливающейся со вселенной главного ге</w:t>
      </w:r>
      <w:r>
        <w:rPr>
          <w:lang w:val="ru-RU"/>
        </w:rPr>
        <w:t xml:space="preserve">роя. 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Объект имеет особую силу.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Те, кого мы считали мертвыми, таковыми не являются.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Люди, которых мы считали живыми, мертвы.</w:t>
      </w:r>
    </w:p>
    <w:p w:rsidR="001F2F91" w:rsidRDefault="001F2F91">
      <w:pPr>
        <w:pStyle w:val="a5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Все события этой истории были компьютерной симуляцией.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Город, в котором живут персонажи, на самом деле находится на космическо</w:t>
      </w:r>
      <w:r>
        <w:rPr>
          <w:lang w:val="ru-RU"/>
        </w:rPr>
        <w:t>м корабле.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Город, в котором живут персонажи, на самом деле расположен глубоко внутри горы после ядерной войны.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Космический корабль, на котором происходит действие истории, на самом деле является тюрьмой, о чем экипаж не знает.</w:t>
      </w:r>
    </w:p>
    <w:p w:rsidR="001F2F91" w:rsidRDefault="001F2F91">
      <w:pPr>
        <w:pStyle w:val="Standard"/>
        <w:rPr>
          <w:lang w:val="ru-RU"/>
        </w:rPr>
      </w:pPr>
    </w:p>
    <w:p w:rsidR="001F2F91" w:rsidRDefault="00713B66">
      <w:pPr>
        <w:pStyle w:val="Standard"/>
        <w:numPr>
          <w:ilvl w:val="0"/>
          <w:numId w:val="1"/>
        </w:numPr>
      </w:pPr>
      <w:r>
        <w:rPr>
          <w:lang w:val="ru-RU"/>
        </w:rPr>
        <w:t xml:space="preserve">В остальном простая драма </w:t>
      </w:r>
      <w:r>
        <w:rPr>
          <w:lang w:val="ru-RU"/>
        </w:rPr>
        <w:t>ведет на территорию научной фантастики.</w:t>
      </w:r>
    </w:p>
    <w:sectPr w:rsidR="001F2F91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B66" w:rsidRDefault="00713B66">
      <w:r>
        <w:separator/>
      </w:r>
    </w:p>
  </w:endnote>
  <w:endnote w:type="continuationSeparator" w:id="0">
    <w:p w:rsidR="00713B66" w:rsidRDefault="0071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B66" w:rsidRDefault="00713B66">
      <w:r>
        <w:rPr>
          <w:color w:val="000000"/>
        </w:rPr>
        <w:separator/>
      </w:r>
    </w:p>
  </w:footnote>
  <w:footnote w:type="continuationSeparator" w:id="0">
    <w:p w:rsidR="00713B66" w:rsidRDefault="00713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7337F"/>
    <w:multiLevelType w:val="multilevel"/>
    <w:tmpl w:val="8550F3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2F91"/>
    <w:rsid w:val="0013793E"/>
    <w:rsid w:val="001F2F91"/>
    <w:rsid w:val="0071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pPr>
      <w:ind w:left="720"/>
    </w:pPr>
  </w:style>
  <w:style w:type="character" w:styleId="a6">
    <w:name w:val="Strong"/>
    <w:basedOn w:val="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pPr>
      <w:ind w:left="720"/>
    </w:pPr>
  </w:style>
  <w:style w:type="character" w:styleId="a6">
    <w:name w:val="Strong"/>
    <w:basedOn w:val="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1860</Words>
  <Characters>10607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Дернов</dc:creator>
  <cp:lastModifiedBy>Даниил Дернов</cp:lastModifiedBy>
  <cp:revision>2</cp:revision>
  <dcterms:created xsi:type="dcterms:W3CDTF">2022-02-04T22:48:00Z</dcterms:created>
  <dcterms:modified xsi:type="dcterms:W3CDTF">2022-02-04T22:48:00Z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