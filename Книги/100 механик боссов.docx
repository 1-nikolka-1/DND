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2E0" w:rsidRDefault="005F2452">
      <w:pPr>
        <w:widowControl/>
        <w:shd w:val="clear" w:color="auto" w:fill="FFFFFF"/>
        <w:suppressAutoHyphens w:val="0"/>
        <w:jc w:val="center"/>
        <w:textAlignment w:val="auto"/>
        <w:rPr>
          <w:rFonts w:ascii="Arial" w:eastAsia="Times New Roman" w:hAnsi="Arial" w:cs="Arial"/>
          <w:b/>
          <w:color w:val="111111"/>
          <w:sz w:val="46"/>
          <w:szCs w:val="46"/>
          <w:lang w:val="ru-RU" w:eastAsia="ru-RU" w:bidi="ar-SA"/>
        </w:rPr>
      </w:pPr>
      <w:bookmarkStart w:id="0" w:name="_GoBack"/>
      <w:bookmarkEnd w:id="0"/>
      <w:r>
        <w:rPr>
          <w:rFonts w:ascii="Arial" w:eastAsia="Times New Roman" w:hAnsi="Arial" w:cs="Arial"/>
          <w:b/>
          <w:color w:val="111111"/>
          <w:sz w:val="46"/>
          <w:szCs w:val="46"/>
          <w:lang w:val="ru-RU" w:eastAsia="ru-RU" w:bidi="ar-SA"/>
        </w:rPr>
        <w:t>100 интересных механик боссов</w:t>
      </w:r>
    </w:p>
    <w:p w:rsidR="006662E0" w:rsidRDefault="006662E0">
      <w:pPr>
        <w:rPr>
          <w:lang w:val="ru-RU"/>
        </w:rPr>
      </w:pPr>
    </w:p>
    <w:p w:rsidR="006662E0" w:rsidRDefault="006662E0">
      <w:pPr>
        <w:rPr>
          <w:lang w:val="ru-RU"/>
        </w:rPr>
      </w:pPr>
    </w:p>
    <w:p w:rsidR="006662E0" w:rsidRDefault="006662E0">
      <w:pPr>
        <w:rPr>
          <w:lang w:val="ru-RU"/>
        </w:rPr>
      </w:pPr>
    </w:p>
    <w:tbl>
      <w:tblPr>
        <w:tblW w:w="104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9"/>
        <w:gridCol w:w="9761"/>
      </w:tblGrid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1</w:t>
            </w:r>
          </w:p>
          <w:p w:rsidR="006662E0" w:rsidRDefault="006662E0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</w:p>
        </w:tc>
        <w:tc>
          <w:tcPr>
            <w:tcW w:w="976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Эта битва происходит перед массивной печью. По мере того, как битва пр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о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должается, печь становится все горячее и горячее, почти до невыносимого 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уровня. Кому-то нужно присматривать за огромной печью, пока другие ср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а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жаются, чтобы не расплавиться!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2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Босс будет призывать врагов, которые будут отвлекать игроков, пока босс лечит себя.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3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Комната, в которой находится босс, оформлена как длинный 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коридор. По м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е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ре того, как босс становится слабее, они будут бежать дальше по длинной комнате. Ловушки покрывают комнату.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4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Боссу нельзя находиться рядом с предметом или другим боссом, иначе он б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у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дет быстро восстанавливать здоровье; держать его подальше о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блегчит ср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а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жение.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5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Босс слеп и получает урон при попадании естественного света. Искателям приключений нужно использовать Чувство Тремора/Эхолокацию босса, чтобы направить его в лучи света.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6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Босс сливается со слизью, чтобы стать больше и сильнее, но он 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может стать настолько большим, что просто взорвется.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7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В этом районе продолжаются ритуалы, каждый из которых должен быть пр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е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рван определенным образом в течение следующих нескольких м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и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нут. Каждый завершенный ритуал наделяет босса негативной энергией, 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обостряя бой и приближая конец света.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8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Игроки должны сражаться со стропил над сценой, пытаясь помешать злодею саботировать представление, идущее внизу.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9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Босс находится в канализации, и монстры были помещены в канализацию, чтобы справиться с отходами, н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о в конечном итоге они атакуют как игроков, так и босса.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10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Есть огромное минное поле, вокруг которого бродит кровожадный невидимый монстр. Мины наносят тяжелый урон как игрокам, так и элементалю, и гру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п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пам, которые не могут найти монстра, приходится 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активировать мины, чтобы либо убить его, либо отпугнуть.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11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Злодей накладывает на игроков заклинание, заставляющее их говорить и описывать свои действия стихотворным образом.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12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Группа сражается с существом, которое может превратить людей в лобстеров на 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ход, если ударит их.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13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Босс — лич, чья филактерия — бомба, которая уничтожит подземелье и все в 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lastRenderedPageBreak/>
              <w:t>радиусе трех миль. Кто-то должен обезвредить бомбу, пока другие персон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а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жи заняты личем.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lastRenderedPageBreak/>
              <w:t>14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Босс находится на ринге в стиле гладиатора. По косвенным признакам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 во время боя игроки понимают, что босс на самом деле не пытается причинить им вред, а вместо этого пытается сделать бой максимально ярким, чтобы они все могли пережить еще один день на арене.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15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Игроки входят в комнату с кнопкой и запертой дверью. Если е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е нажать, то все теряют сознание и видят во сне битву с боссом на 4-5 уровней сильнее их. Если они умирают во сне, то просыпаются в реальном мире, и дверь в с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о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седнюю комнату открыта. Они могут снова войти в сон, чтобы уничтожить босса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16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Босс может быть у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бит только смертными руками. Оружие, магические закл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и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нания и любой тип урона, кроме кулаков/природного оружия, не могут нан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е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сти урон боссу. Бессмертные и боги не могут его повредить.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17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Босс — стеклянный голем, который может прятаться и лечиться внутри зе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р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кал. Игроки могут видеть голема в зеркале, но должны разбить стекло, чтобы заставить его выйти.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18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Босс неподвижен в центре комнаты. Когда он получает достаточно урона от одного из основных направлений, он становится неуязвимым для урона с этой стороны, 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заставляя игроков маневрировать по комнате, а миньонов пр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о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должать наносить урон игрокам.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19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Во время прогулки по пещере персонажи случайно зашли в открытый рот босса. Там могут случатся бои со слизнями, желатиновыми кубами или ме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л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кими паразитами, а конечн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ом итоге дорога приводит к кислотным л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у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жам. Группа может бежать или пробиваться. Возможный риск пищеварения, если будут идти медленно.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20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Босс — стена, медленно сужающая комнату и толкающая группу к яме или стене из шипов.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21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Босс - бочковой голем. 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Туловище в основном - это полные бочонки. Одни наполнены пивом, другие - вином. Игроки могут нацеливаться на слабые м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е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ста, такие как пробки и трещины, чтобы слить алкоголь и ранить бо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с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са. После того, как конечности и части осушены, их можно сжечь.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22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В де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ревне есть яма гулей/зомби. Когда любимый человек умирает, они бр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о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сают его туда, чтобы обратить. Вас подкинули в качестве еды.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23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Босс 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uk-UA" w:eastAsia="ru-RU" w:bidi="ar-SA"/>
              </w:rPr>
              <w:t>обладает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 «воющей пустотой». Никакие словесные команды или закл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и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нания не работают. Посмотрите, могут ли игроки работать, 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не разговаривая и не переписываясь друг с другом.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24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Склеенные вместе: Босс — это два смертоносных босса, неразрывно склее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н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ных спиной к спине. Их движение уменьшается вдвое/втрое. Они не сотру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д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ничают друг с другом. Только одна из особей доминирует в данны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й момент времени, другая тащится за собой. В свой ход бросьте d4. На 1 боссы ссоря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т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lastRenderedPageBreak/>
              <w:t>ся между собой и не предпринимают значимых действий (подбросьте моне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т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ку, чтобы увидеть, изменится ли доминирующий человек). При выпадении 2 или 3 оба босса могут попытаться 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атаковать цель, против которой они стоят, но делают это с помехой. На четверке доминирующий босс может атаковать как обычно, а подчиненный атакует с помехой. Если один человек умирает или становится недееспособным иным образом, другой постоянно доминирует 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и атакует как обычно, но его скорость остается прежней.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lastRenderedPageBreak/>
              <w:t>25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Босс напивается: его носят на легком паланкине самые сильные и быстрые миньоны. Он отказывается касаться земли, так как это унизительно. Босс — мощный атакующий с дальнего боя, но половину хода он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 проводит, выкрик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и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вая сбивающие с толку приказы, вместо того, чтобы предпринимать соотве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т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ствующие действия. Если босс касается земли, у него начинается истерика, и он запускает очень сильное AoE-заклинание на вечеринку.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26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Газовый бой: босс страдает от уж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асного магического расстройства желу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д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ка. Бросьте 1d4, на 4 босс, вместо того, чтобы действовать, стонет и выпу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с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кает вонючее облако. Вред от него получают только противники босса.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27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Босс является вспомогательным персонажем. Большинство его головорезов -  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«танки». Всякий раз, когда его головорезы падают, босс исцеляет их. «Танки» также защищают босса.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28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Встань в Огонь! - Босс получает дополнительный урон от потоков Некротич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е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ской/Отрицательной Энергии. Эти потоки также могут навредить самим игр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о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кам.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29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Держите его подальше от огня! - Вокруг комнаты есть потоки энергии, кот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о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рые исцеляют Босса, если он стоит в ней. Вы должны выбить его из потоков, чтобы победить его.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30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Боссы - это группа злых воинов-колдунов, которые чрезвычайно сильны, о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д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нако они испыты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вают боль и ошеломление всякий раз, когда кто-то испол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ь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зует букву "z" в разговоре.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31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Ловля камней: Босс прячется во рту гигантской каменной рыбы, которая ум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е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ет плавать в земле, как в воде. Рыба не может выйти за пределы сферы определенного радиуса, но 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позволяет боссу появляться из стен и потолков и пытаться крушить людей.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32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Метка тени: босс может с преимуществом удерживать человека, просто стоя на его тени. У босса есть несколько прожекторов, которые можно перемещать по полю боя. Хотя босс не может 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удерживать людей на темном поле боя, у босса острое темновидение.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33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Тип адаптивности А) Босс может быть поврежден только в первый раз каждой атакой, после чего босс становится неуязвимым для этой атаки до продолж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и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тельного отдыха. Партия должна придумать 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новые способы нанести урон бо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с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су. (Смена оружия, новые заклинания и т. д.) Адаптивность типа B) Босс з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а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щищен щитом, отражающим урон того типа, который последний раз испол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ь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зовался для удара по боссу.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lastRenderedPageBreak/>
              <w:t>34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Босс пытается наводнить поле битвы фактически бесконе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чным количеством крошечных, слабых, надоедливых злодеев (летучих мышей, бесов, ком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а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ров). Само количество было бы смертельным, если бы они не были отброш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е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ны (светом, огнем, звуком и т. д.). Кто-то должен поддерживать этот эффект во время битвы с боссом, что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бы до него добраться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35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Босс одет в мощную тяжелую броню, которая получает урон вместо босса, но делает его медленным. Когда броня подвергается атаке, она ломается и д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е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лает босса уязвимым, но в результате босс становится быстрее и маневре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н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нее. За каждую р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азрушенную броню босс получает больше урона, тяжелые атаки босса становятся слабее/меньше, но он начинает наносить легкие ат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а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ки, скорость передвижения +, порядок инициативы + и т. д.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36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Босс чередует атакующий и оборонительный режимы. Во время атакующих 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ходов он получает +10 ко всему урону, но имеет -5 к броскам атаки, может атаковать 3 раза за ход, но получает удвоенный урон от всех физических атак. После истощения определенного количества хп (устанавливает DM) он переходит в защитный режим. В этом режим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е он не может атаковать или дв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и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гаться, однако получает 1/4 урона от всех физических атак, имеет шанс 1 из 6 отразить весь урон обратно атакующему и лечится на Xd4 очков (где X — количество игроков) в начале своего хода. Защитный режим длится до тех пор, по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ка он не потеряет достаточно здоровья (опять же, устанавливает DM) или не восстановится до полного здоровья. Затем он возвращается в режим атаки. 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37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Ведьма Босс задает игрокам викторины во время битвы. Если игроки отвеч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а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ют правильно, босс теряет нескольк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о очков жизни. Ответьте неправильно, и босс получит дополнительный ход.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38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Каждый раунд босс автоматически противостоит одному типу атаки случа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й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ным образом в каждом раунде до начала следующего хода. Бросьте d3- 1: Ближний бой 2: Магия 3: Дальний бой. Если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 босса атакуют в ближнем бою, он ответит ударом ближнего боя, если босса атакуют дальним ударом, он о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т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ветит дальним ударом и т. д.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39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У босса-скелета нет собственной головы. Вместо этого он использует черепа других в качестве замены. Когда на него 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надевают чужой череп, босс пол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у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чает все его способности и свой внешний вид. Получение достаточного урона приводит к тому, что текущий череп босса взрывается. Босс должен черед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о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вать несколько разных классов. Ему помогают миньоны, приносящие спр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я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танные череп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а. В конце концов, у него заканчиваются черепа, и он пытается бежать, но, как пресловутый цыпленок с отрезанной головой, не может ск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а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зать, куда он идет.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40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Босс получает сопротивление к случайному типу урона на один раунд, ка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ж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дый раунд.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41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Боссом управля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ет компьютер на основе карт, и компьютер могжет удалять и вставлять различные карты, чтобы изменить стратегию босса или отключить некоторые из его способностей.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lastRenderedPageBreak/>
              <w:t>42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Босса тащат в центр поля 3 приспешника. В несобранном виде босс буквал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ь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но представляет собо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й груду разумного металлолома. У него высокий КД, но нет скорости передвижения. Он может говорить и колдовать или использ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о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вать свой верный короткий меч. Если искатели приключений исследуют его труп, они обнаружат, что он просто превратился в груду обломков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43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В логове босса все карманы, сумки, скоросшиватели, ранцы, кейсы, рюкзаки, чемоданы, багаж и т. д. становятся кусачими челюстями монстра.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44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Массивный маятник в логове обнаруживает невидимого босса, когда вес д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о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стигает своего апогея. Персонажи могут 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попытаться использовать магию или физические средства, чтобы удержать вес и сделать врага видимым.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45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Босс — это рой насекомых, наномашин, магических частиц или чего-то еще подобного. У него большой запас общих очков жизни, представляющий кол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и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чество его м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ассы, хотя эта масса может быть разделена на несколько тел. Во время бросков инициативы, рой может разделиться на более мелкие тела или слиться с соседними телами, чтобы сформировать более крупные т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е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ла. Например, в течение одного раунда они могут быть ордо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й более мелких и слабых существ, а в следующем раунде они могут слиться воедино, чтобы стать более крупным и сильным существом. У Мастера есть ряд блоков хара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к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теристик, подготовленных для существ, которых может сформировать этот босс, каждый из которых име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ет минимальное требование HP для формиров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а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ния. Чтобы сделать вещи более интересными, вокруг поля битвы могут быть спрятаны склады дополнительной массы, до которых босс попытается д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о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браться, чтобы восстановить очки жизни и массу. Если они хотят подавить бос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са, игрокам придется помешать любой части босса добраться до этих з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а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пасов HP.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46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Злодей, который получает новые биологические наросты каждые два х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о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да. Начинается как Уровень опасности 4 с кучей здоровья и в конечном итоге может превысить Уровень опасности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 20. Работайте быстро или ПОГИБНЕТЕ.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47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Босс лечится на определенное количество, скажем, 5dx за раунд (x растет в зависимости от того, насколько высок уровень группы) при помощи исцел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я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ющих кристаллов, которые находятся на платформах, на которые нужно вз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о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браться, чтобы сломать их. У каждого из кристаллов есть определенный HP, и после уничтожения они перестают лечить босса.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48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Босс совершенно неуязвим. Но это не означает, что он физически силён или способен избежать, скажем, заключения или плена. Его прост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о нельзя физ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и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чески ранить. 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49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Боссы — это темное зеркало искателей приключений из другого мира. Один из главных квестодателей на самом деле отправился с этого плана на план авантюристов и собрал их вместе, потому что знал, что у них есть большой потенциа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л силы — так как он знал об их злой мощи. Сделайте их искаже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н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ными версиями персонажей, а на помощь игроку придут хорошие версии зл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о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деев, с которыми персонажи сражались на своем родном плане. Например, гном-клерик был чернокнижником, боец </w:t>
            </w:r>
            <w:r>
              <w:rPr>
                <w:rFonts w:ascii="Arial" w:eastAsia="Times New Roman" w:hAnsi="Arial" w:cs="Arial"/>
                <w:color w:val="222222"/>
                <w:kern w:val="0"/>
                <w:sz w:val="23"/>
                <w:szCs w:val="23"/>
                <w:lang w:val="ru-RU" w:eastAsia="ru-RU" w:bidi="ar-SA"/>
              </w:rPr>
              <w:t>​​​​</w:t>
            </w:r>
            <w:r>
              <w:rPr>
                <w:rFonts w:ascii="Verdana" w:eastAsia="Times New Roman" w:hAnsi="Verdana" w:cs="Verdana"/>
                <w:color w:val="222222"/>
                <w:kern w:val="0"/>
                <w:sz w:val="23"/>
                <w:szCs w:val="23"/>
                <w:lang w:val="ru-RU" w:eastAsia="ru-RU" w:bidi="ar-SA"/>
              </w:rPr>
              <w:t>был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 </w:t>
            </w:r>
            <w:r>
              <w:rPr>
                <w:rFonts w:ascii="Verdana" w:eastAsia="Times New Roman" w:hAnsi="Verdana" w:cs="Verdana"/>
                <w:color w:val="222222"/>
                <w:kern w:val="0"/>
                <w:sz w:val="23"/>
                <w:szCs w:val="23"/>
                <w:lang w:val="ru-RU" w:eastAsia="ru-RU" w:bidi="ar-SA"/>
              </w:rPr>
              <w:t>рыцарем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 </w:t>
            </w:r>
            <w:r>
              <w:rPr>
                <w:rFonts w:ascii="Verdana" w:eastAsia="Times New Roman" w:hAnsi="Verdana" w:cs="Verdana"/>
                <w:color w:val="222222"/>
                <w:kern w:val="0"/>
                <w:sz w:val="23"/>
                <w:szCs w:val="23"/>
                <w:lang w:val="ru-RU" w:eastAsia="ru-RU" w:bidi="ar-SA"/>
              </w:rPr>
              <w:t>см</w:t>
            </w:r>
            <w:r>
              <w:rPr>
                <w:rFonts w:ascii="Verdana" w:eastAsia="Times New Roman" w:hAnsi="Verdana" w:cs="Verdana"/>
                <w:color w:val="222222"/>
                <w:kern w:val="0"/>
                <w:sz w:val="23"/>
                <w:szCs w:val="23"/>
                <w:lang w:val="ru-RU" w:eastAsia="ru-RU" w:bidi="ar-SA"/>
              </w:rPr>
              <w:t>ерти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, </w:t>
            </w:r>
            <w:r>
              <w:rPr>
                <w:rFonts w:ascii="Verdana" w:eastAsia="Times New Roman" w:hAnsi="Verdana" w:cs="Verdana"/>
                <w:color w:val="222222"/>
                <w:kern w:val="0"/>
                <w:sz w:val="23"/>
                <w:szCs w:val="23"/>
                <w:lang w:val="ru-RU" w:eastAsia="ru-RU" w:bidi="ar-SA"/>
              </w:rPr>
              <w:t>волшебник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 </w:t>
            </w:r>
            <w:r>
              <w:rPr>
                <w:rFonts w:ascii="Verdana" w:eastAsia="Times New Roman" w:hAnsi="Verdana" w:cs="Verdana"/>
                <w:color w:val="222222"/>
                <w:kern w:val="0"/>
                <w:sz w:val="23"/>
                <w:szCs w:val="23"/>
                <w:lang w:val="ru-RU" w:eastAsia="ru-RU" w:bidi="ar-SA"/>
              </w:rPr>
              <w:t>был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 </w:t>
            </w:r>
            <w:r>
              <w:rPr>
                <w:rFonts w:ascii="Verdana" w:eastAsia="Times New Roman" w:hAnsi="Verdana" w:cs="Verdana"/>
                <w:color w:val="222222"/>
                <w:kern w:val="0"/>
                <w:sz w:val="23"/>
                <w:szCs w:val="23"/>
                <w:lang w:val="ru-RU" w:eastAsia="ru-RU" w:bidi="ar-SA"/>
              </w:rPr>
              <w:t>чародеем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 </w:t>
            </w:r>
            <w:r>
              <w:rPr>
                <w:rFonts w:ascii="Verdana" w:eastAsia="Times New Roman" w:hAnsi="Verdana" w:cs="Verdana"/>
                <w:color w:val="222222"/>
                <w:kern w:val="0"/>
                <w:sz w:val="23"/>
                <w:szCs w:val="23"/>
                <w:lang w:val="ru-RU" w:eastAsia="ru-RU" w:bidi="ar-SA"/>
              </w:rPr>
              <w:t>и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 </w:t>
            </w:r>
            <w:r>
              <w:rPr>
                <w:rFonts w:ascii="Verdana" w:eastAsia="Times New Roman" w:hAnsi="Verdana" w:cs="Verdana"/>
                <w:color w:val="222222"/>
                <w:kern w:val="0"/>
                <w:sz w:val="23"/>
                <w:szCs w:val="23"/>
                <w:lang w:val="ru-RU" w:eastAsia="ru-RU" w:bidi="ar-SA"/>
              </w:rPr>
              <w:t>т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. </w:t>
            </w:r>
            <w:r>
              <w:rPr>
                <w:rFonts w:ascii="Verdana" w:eastAsia="Times New Roman" w:hAnsi="Verdana" w:cs="Verdana"/>
                <w:color w:val="222222"/>
                <w:kern w:val="0"/>
                <w:sz w:val="23"/>
                <w:szCs w:val="23"/>
                <w:lang w:val="ru-RU" w:eastAsia="ru-RU" w:bidi="ar-SA"/>
              </w:rPr>
              <w:t>д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lastRenderedPageBreak/>
              <w:t>50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Босс обладает мощными гексатическими способностями. Каждая шестая атака исцеляет ее в два раза больше нанесенного урона. Подвох - это любое нап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а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дение, в том числе тычок в нос. Убедитесь, что персонажи поймут это.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51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Свет выключается во 2, 6, 10 раундах и так далее, а включается обратно ослепляющей вспышкой в </w:t>
            </w:r>
            <w:r>
              <w:rPr>
                <w:rFonts w:ascii="Arial" w:eastAsia="Times New Roman" w:hAnsi="Arial" w:cs="Arial"/>
                <w:color w:val="222222"/>
                <w:kern w:val="0"/>
                <w:sz w:val="23"/>
                <w:szCs w:val="23"/>
                <w:lang w:val="ru-RU" w:eastAsia="ru-RU" w:bidi="ar-SA"/>
              </w:rPr>
              <w:t>​​</w:t>
            </w:r>
            <w:r>
              <w:rPr>
                <w:rFonts w:ascii="Verdana" w:eastAsia="Times New Roman" w:hAnsi="Verdana" w:cs="Verdana"/>
                <w:color w:val="222222"/>
                <w:kern w:val="0"/>
                <w:sz w:val="23"/>
                <w:szCs w:val="23"/>
                <w:lang w:val="ru-RU" w:eastAsia="ru-RU" w:bidi="ar-SA"/>
              </w:rPr>
              <w:t>раундах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 4, 8, 12 </w:t>
            </w:r>
            <w:r>
              <w:rPr>
                <w:rFonts w:ascii="Verdana" w:eastAsia="Times New Roman" w:hAnsi="Verdana" w:cs="Verdana"/>
                <w:color w:val="222222"/>
                <w:kern w:val="0"/>
                <w:sz w:val="23"/>
                <w:szCs w:val="23"/>
                <w:lang w:val="ru-RU" w:eastAsia="ru-RU" w:bidi="ar-SA"/>
              </w:rPr>
              <w:t>и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 </w:t>
            </w:r>
            <w:r>
              <w:rPr>
                <w:rFonts w:ascii="Verdana" w:eastAsia="Times New Roman" w:hAnsi="Verdana" w:cs="Verdana"/>
                <w:color w:val="222222"/>
                <w:kern w:val="0"/>
                <w:sz w:val="23"/>
                <w:szCs w:val="23"/>
                <w:lang w:val="ru-RU" w:eastAsia="ru-RU" w:bidi="ar-SA"/>
              </w:rPr>
              <w:t>так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 </w:t>
            </w:r>
            <w:r>
              <w:rPr>
                <w:rFonts w:ascii="Verdana" w:eastAsia="Times New Roman" w:hAnsi="Verdana" w:cs="Verdana"/>
                <w:color w:val="222222"/>
                <w:kern w:val="0"/>
                <w:sz w:val="23"/>
                <w:szCs w:val="23"/>
                <w:lang w:val="ru-RU" w:eastAsia="ru-RU" w:bidi="ar-SA"/>
              </w:rPr>
              <w:t>далее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, </w:t>
            </w:r>
            <w:r>
              <w:rPr>
                <w:rFonts w:ascii="Verdana" w:eastAsia="Times New Roman" w:hAnsi="Verdana" w:cs="Verdana"/>
                <w:color w:val="222222"/>
                <w:kern w:val="0"/>
                <w:sz w:val="23"/>
                <w:szCs w:val="23"/>
                <w:lang w:val="ru-RU" w:eastAsia="ru-RU" w:bidi="ar-SA"/>
              </w:rPr>
              <w:t>и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 </w:t>
            </w:r>
            <w:r>
              <w:rPr>
                <w:rFonts w:ascii="Verdana" w:eastAsia="Times New Roman" w:hAnsi="Verdana" w:cs="Verdana"/>
                <w:color w:val="222222"/>
                <w:kern w:val="0"/>
                <w:sz w:val="23"/>
                <w:szCs w:val="23"/>
                <w:lang w:val="ru-RU" w:eastAsia="ru-RU" w:bidi="ar-SA"/>
              </w:rPr>
              <w:t>необходимо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 </w:t>
            </w:r>
            <w:r>
              <w:rPr>
                <w:rFonts w:ascii="Verdana" w:eastAsia="Times New Roman" w:hAnsi="Verdana" w:cs="Verdana"/>
                <w:color w:val="222222"/>
                <w:kern w:val="0"/>
                <w:sz w:val="23"/>
                <w:szCs w:val="23"/>
                <w:lang w:val="ru-RU" w:eastAsia="ru-RU" w:bidi="ar-SA"/>
              </w:rPr>
              <w:t>сд</w:t>
            </w:r>
            <w:r>
              <w:rPr>
                <w:rFonts w:ascii="Verdana" w:eastAsia="Times New Roman" w:hAnsi="Verdana" w:cs="Verdana"/>
                <w:color w:val="222222"/>
                <w:kern w:val="0"/>
                <w:sz w:val="23"/>
                <w:szCs w:val="23"/>
                <w:lang w:val="ru-RU" w:eastAsia="ru-RU" w:bidi="ar-SA"/>
              </w:rPr>
              <w:t>е</w:t>
            </w:r>
            <w:r>
              <w:rPr>
                <w:rFonts w:ascii="Verdana" w:eastAsia="Times New Roman" w:hAnsi="Verdana" w:cs="Verdana"/>
                <w:color w:val="222222"/>
                <w:kern w:val="0"/>
                <w:sz w:val="23"/>
                <w:szCs w:val="23"/>
                <w:lang w:val="ru-RU" w:eastAsia="ru-RU" w:bidi="ar-SA"/>
              </w:rPr>
              <w:t>лать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 </w:t>
            </w:r>
            <w:r>
              <w:rPr>
                <w:rFonts w:ascii="Verdana" w:eastAsia="Times New Roman" w:hAnsi="Verdana" w:cs="Verdana"/>
                <w:color w:val="222222"/>
                <w:kern w:val="0"/>
                <w:sz w:val="23"/>
                <w:szCs w:val="23"/>
                <w:lang w:val="ru-RU" w:eastAsia="ru-RU" w:bidi="ar-SA"/>
              </w:rPr>
              <w:t>спасбросок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 </w:t>
            </w:r>
            <w:r>
              <w:rPr>
                <w:rFonts w:ascii="Verdana" w:eastAsia="Times New Roman" w:hAnsi="Verdana" w:cs="Verdana"/>
                <w:color w:val="222222"/>
                <w:kern w:val="0"/>
                <w:sz w:val="23"/>
                <w:szCs w:val="23"/>
                <w:lang w:val="ru-RU" w:eastAsia="ru-RU" w:bidi="ar-SA"/>
              </w:rPr>
              <w:t>Телосложения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, </w:t>
            </w:r>
            <w:r>
              <w:rPr>
                <w:rFonts w:ascii="Verdana" w:eastAsia="Times New Roman" w:hAnsi="Verdana" w:cs="Verdana"/>
                <w:color w:val="222222"/>
                <w:kern w:val="0"/>
                <w:sz w:val="23"/>
                <w:szCs w:val="23"/>
                <w:lang w:val="ru-RU" w:eastAsia="ru-RU" w:bidi="ar-SA"/>
              </w:rPr>
              <w:t>чтобы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 </w:t>
            </w:r>
            <w:r>
              <w:rPr>
                <w:rFonts w:ascii="Verdana" w:eastAsia="Times New Roman" w:hAnsi="Verdana" w:cs="Verdana"/>
                <w:color w:val="222222"/>
                <w:kern w:val="0"/>
                <w:sz w:val="23"/>
                <w:szCs w:val="23"/>
                <w:lang w:val="ru-RU" w:eastAsia="ru-RU" w:bidi="ar-SA"/>
              </w:rPr>
              <w:t>избежать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 </w:t>
            </w:r>
            <w:r>
              <w:rPr>
                <w:rFonts w:ascii="Verdana" w:eastAsia="Times New Roman" w:hAnsi="Verdana" w:cs="Verdana"/>
                <w:color w:val="222222"/>
                <w:kern w:val="0"/>
                <w:sz w:val="23"/>
                <w:szCs w:val="23"/>
                <w:lang w:val="ru-RU" w:eastAsia="ru-RU" w:bidi="ar-SA"/>
              </w:rPr>
              <w:t>ослепления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. Игроки могут закрыть глаза, чтобы избежать ослепления,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 но в этом раунде будут атаковать с помехой.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52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У босса есть логово, полное смертельных ловушек и могущественных минь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о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нов, и он всегда остается на шаг впереди персонажей. Во время финального противостояния выясняется, что босс просто умный простолюдин с х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орошими связями, совершенно неспособный сражаться с партией в лоб.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53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Босс в конце каждого хода получает все более мощную и большую атаку по области, но теряет свои достижения, когда его сбивают с ног.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54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Босс находится в очень высокой траве, дающей ему 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и его миньонам полное укрытие.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55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Каждый раз, когда вы наносите удар по боссу, и у него нет временных очков жизни, он получает 5 временных очков жизни. Каждый раз, когда его вр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е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менные очки жизни истощаются, количество временных очков жизни, кот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о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рое он пол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учает от удара, увеличивается на 1. 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56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Торвин Сплетник - гном-воин, который отлично разоружает и использует оружие своих врагов против них самих. Он начинает без оружия и пытается забрать оружие игрока. Если ему это удастся и он сделает успешный бросок а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таки своим оружием, он автоматически нанесет максимальный урон (или больше, или меньше, в зависимости от того, как вы хотите его разыграть).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57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Группа гномов или полуросликов, поклоняющихся мерзкому огненному бож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е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ству. Они встречают игроков возле действую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щего вулкана. Каждого из них относительно легко победить, но они меньше атакуют и больше пытаются схватиться и затащить себя и противника в действующий вулкан, стремясь к славной мученической смерти в лаве.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58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У босса есть камень, который позволяет ему 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полиморфироваться по жел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а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нию. Если игроки крадут камень, босс теряет способность, но тот, кто держит камень, случайным образом полиморфируется каждый второй ход. Босс п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ы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тается вернуть камень.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59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Босс защищен от лезвий, и все, что имеет лезвие, наносит пол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овину ур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о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на. Дробящий урон работает как обычно. Атаки деревянными предметами наносят двойной урон.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60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Босс нацелен не на игроков, а на NPC, которого игроки должны защ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и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щать. Любой урон, нанесенный NPC, передается ближайшему игроку.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61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Босс - призрак, с 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советом из 3 человек. Босс по очереди овладевает каждым членом совета каждые несколько ходов, давая им новые заклинания, хара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к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lastRenderedPageBreak/>
              <w:t>терные для класса.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lastRenderedPageBreak/>
              <w:t>62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Каждый ход босс телепортируется в качестве бонусного действия. Каждый раз, когда босс получает урон, он тел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епортируется в случайное место на арене.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63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Некромант, который вырывает сердца из своих помощников, используя их, чтобы а.) нанести урон игрокам б) исцелить себя в) телепортировать себя.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64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Каждый раз, когда босс кого-то убивает, он получает половину мак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симальн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о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го здоровья. У него много миньонов, и он без колебаний убьет их для пов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ы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шения.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65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Босс может летать и делать классные вещи, но полностью загипнотизирован заклинанием танцующих огней.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66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Мини-босс, найденный в Лесу, слое Бездны, которым управляет 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Бабушка Г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у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синая Кожа, могущественная Ночная Ведьма-Колдун (весь план представляет собой темный и неприступный лес, населенный темными версиями различных детских стишков и сказок): Дудочник — это могущественный бард, который вызывает стаи крыс и отправляет 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их на вечеринку. Когда герои, наконец, д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о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гоняют его, он крадёт и заколдовывает детей деревни и использует их как щиты / заставляет их атаковать группу. 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67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Есть три босса, и каждый начинает с КД 15. Если партия убивает одного из них, КД двух других 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подскакивает до 25. Если группа убивает второго, КД последнего подскакивает. до 30. Цель группы — убить всех троих за один раунд, обращая внимание на три символа на стене, которые показывают, насколько близок к смерти каждый босс, по тому, насколько ярко о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ни светя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т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ся.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68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У этого существа есть что-то, что проявляется только тогда, когда оно нах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о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дится в определенном настроении. Так что, возможно, монстр должен быть невероятно зол (и жив), чтобы вы могли что-то у него забрать. Вы можете изменить это, сделав с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ущество очень хрупким, чтобы вы не могли сражаться с ним, пока вам это не понадобится.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69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Босс — низкоуровневый маг, окруженный клонами-прототипами. Всякий раз, когда вы его убиваете, один из клонов просыпается, но наделяет мага ун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и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кальными 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способностями. Один клон может понизить ваш КД в бою, у другого может быть скрытая атака и невидимость, у третьего может быть Метка охо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т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ника, и он может получить реакцию разведчика, чтобы бежать, когда враг подходит слишком близко, сохраняя при этом большу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ю часть своих заклин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а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ний.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70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Пара колдунов, которые безумно влюблены. Когда первый нокаутирован, другой колдун в качестве реакции накладывает невероятно мощное заклин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а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ние на обидчика.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71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Дуэт боссов: один сильно бьет и имеет много HP, а другой более слаб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ый п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о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могает большому врагу лечением/чем-то еще. Всякий раз, когда маленький враг подвергается нападению, большой враг в ответ сходит с ума, нанося 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lastRenderedPageBreak/>
              <w:t>массу урона, поэтому группа должна попытаться сосредоточиться на бол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ь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шом, не причиняя вреда его приятелю.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lastRenderedPageBreak/>
              <w:t>72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Босс, который уязвим, только если вы его не видите. Если кто-то смотрит на него, ему нельзя причинить вреда. Однако, если на него никто не смотрит, его скорость передвижения снижается до минимума, и он уязвим. Позовите всех с закрытыми глазами, вслепую 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раскачивающихся по комнате!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73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hAnsi="Verdana" w:cs="Arial"/>
                <w:sz w:val="23"/>
                <w:szCs w:val="23"/>
                <w:lang w:val="ru-RU"/>
              </w:rPr>
              <w:t>Прежде чем группа сможет столкнуться с существом, им необходимо прио</w:t>
            </w:r>
            <w:r>
              <w:rPr>
                <w:rFonts w:ascii="Verdana" w:hAnsi="Verdana" w:cs="Arial"/>
                <w:sz w:val="23"/>
                <w:szCs w:val="23"/>
                <w:lang w:val="ru-RU"/>
              </w:rPr>
              <w:t>б</w:t>
            </w:r>
            <w:r>
              <w:rPr>
                <w:rFonts w:ascii="Verdana" w:hAnsi="Verdana" w:cs="Arial"/>
                <w:sz w:val="23"/>
                <w:szCs w:val="23"/>
                <w:lang w:val="ru-RU"/>
              </w:rPr>
              <w:t>рести определенный предмет или материал, который может временно остан</w:t>
            </w:r>
            <w:r>
              <w:rPr>
                <w:rFonts w:ascii="Verdana" w:hAnsi="Verdana" w:cs="Arial"/>
                <w:sz w:val="23"/>
                <w:szCs w:val="23"/>
                <w:lang w:val="ru-RU"/>
              </w:rPr>
              <w:t>о</w:t>
            </w:r>
            <w:r>
              <w:rPr>
                <w:rFonts w:ascii="Verdana" w:hAnsi="Verdana" w:cs="Arial"/>
                <w:sz w:val="23"/>
                <w:szCs w:val="23"/>
                <w:lang w:val="ru-RU"/>
              </w:rPr>
              <w:t>вить безумное сопротивление существа или быстрое исцеление.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74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Босс начинает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en-US" w:eastAsia="ru-RU" w:bidi="ar-SA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uk-UA" w:eastAsia="ru-RU" w:bidi="ar-SA"/>
              </w:rPr>
              <w:t>бой,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 ка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к несколько слабых бойцов, но когда один из них убит, выжившие становятся сильнее.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75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У босса где-то в комнате спрятано зеркало. Тот, кто отражается в зеркале, получает половину урона, нанесенного боссу. Если зеркало разбито, босс п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о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лучает уязвимость ко 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всем видам урона.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76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Босс — это испорченный священный артефакт с большим количеством HP. Эффект окружающей среды артефакта заставляет группу восстанавл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и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вать HP, а также запускает исцеляющие лучи. Исцеление сверх естественного предела здоровья существа 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добавляется в качестве временных очков жи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з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ни. Если какое-либо существо получает временные хитпойнты более чем в два раза больше своего HP, оно умирает. Важная деталь: босс не может во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с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пользоваться регенеративным эффектом окружающей среды.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77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Изначально сл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абый босс с большим количеством миньонов, но по мере того, как миньоны умирают, постепенно усиливайте босса. 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78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Могущественный рыцарь обязан служить злодею. Рыцарь должен подчинят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ь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ся любому, кто первым скажет ему «пожалуйста». Злодей оглушил его, так что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 он не слышит, но если ты вылечишь это...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79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Почти непробиваемый босс в человеческом панцире, покрытый руническими татуировками, но если вы попадете стрелой в татуировку в виде круга на его шее, это позволит нанести урон цели в течение следующих 10 раундо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в. или, может быть, как бы долго стрела не попала в цель. Возможная сложность выше — он может убрать стрелы, пройдя спасбросок силы.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80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hAnsi="Verdana" w:cs="Arial"/>
                <w:sz w:val="23"/>
                <w:szCs w:val="23"/>
                <w:lang w:val="ru-RU"/>
              </w:rPr>
              <w:t>Бой происходит как на больших качающихся люстрах, так и под ними. Если люстра падает, страдают все сверху и снизу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81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hAnsi="Verdana" w:cs="Arial"/>
                <w:sz w:val="23"/>
                <w:szCs w:val="23"/>
                <w:lang w:val="ru-RU"/>
              </w:rPr>
              <w:t>Нанесение вреда злодею является незаконным, иначе у партии возникнут проблемы с местными властями.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82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Возвышающийся зловещий обелиск из стали охраняют 3-6 анимированных доспехов, 3-6 летающих мечей и 1-3 ужаса в шлемах. Обелиск покрыт св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е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тящимися тайными 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uk-UA" w:eastAsia="ru-RU" w:bidi="ar-SA"/>
              </w:rPr>
              <w:t>рунами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, которые сияют ярче, когда игрок делает шаг вп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е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ред, чтобы противостоять ему, и в этот момент различные защитники перех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о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дят в атаку. Обелиск представляет собой символ, похожий на глаз, который перемещается по его поверхности каждый ход, чтобы направи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ть луч, который 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lastRenderedPageBreak/>
              <w:t>восстанавливает и оживляет павших защитников. 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lastRenderedPageBreak/>
              <w:t>83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Любой наносимый урон боссу наносит такой же зеркальный урон по атаку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ю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щему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84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Тролль из Чалта, наполненный кровью огненного тритона, которая дает ему сопротивление урону от огня. Кислота 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наносит обычный урон, но больше не отключает регенерацию, только некротический урон останавливает реген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е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рацию.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85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Два гуманоида-друида превращаются в разных животных, постоянно меняя форму и тем самым атакуют разным способом. 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86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Огромный Заводной голем,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 который время от времени нужно заводить с п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о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мощью заводного ключа на его спине. Если его вовремя не завести, он в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ы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ключается и переходит в бездействующее состояние, пока снова не включи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т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ся.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87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Пользователь магии сражается со своей любимой виверной. В 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человека тру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д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но попасть из-за множества защитных и отбрасывающих заклинаний, таких как Стена ветра и Порыв ветра, в то время как виверна обладает естестве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н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ной жесткой защитой и сопротивлением. Однако, когда один движется (включая реакции), другой не движет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ся. Они также имеют один и тот же пул HP.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88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Высокий худощавый монах бродит по лесу, двигаясь под звуки природы и атакуя капоэйрой. Он получает +7 к ловкости, если только не играет музыка без ритма. Тогда он получает -7 к ловкости.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89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Высокий комплект за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чарованных доспехов бродит по сельской местности, с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о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бирая трупы для своего хозяина-некроманта. У него неприличное количество здоровья и КД, и он не может получить урон от атаки, которая наносит менее 10 единиц урона. Призванная атака в голову, наносящая бо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лее 30 единиц урона, или проверка захвата, сопровождаемая проверкой СИЛ со Сл 15, сн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и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мет шлем доспеха с его плеч, в результате чего он рухнет. Проверка вним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а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тельности покажет, что броня питается от маленького драгоценного камня на внутренней стороне лба. Л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овкая рука Сл 19 может удалить драгоценный к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а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мень.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90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Ремесленник, который использует определенный запас тайной энергии (ск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а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жем, 100 маны) для питания своих магических доспехов и палочки. Он и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с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пользует различные заклинания, каждое из которых отнимает ману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. Его м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а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гическая броня предотвращает повреждения за счет маны. Тем не менее, он может потратить ход на высасывание маны из других форм жизни (а именно из игроков), поэтому хитрость с ним заключается в том, чтобы либо напр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я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мую сломать его снаряжение, каким-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то образом отключить магический э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ф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фект, либо лишить его маны.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91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Хрустальный голем, уязвимый к урону от грома, сражается в соборе или др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у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гом храме. Рядом находится большой колокол или гонг. Атака гонга преобр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а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зует входящий дробящий урон в урон по области 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от грома. Выманите голема 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lastRenderedPageBreak/>
              <w:t>на территорию, ударьте в гонг - бинго.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lastRenderedPageBreak/>
              <w:t>92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Регенерирующий элементаль воды — элементаль воды, полностью восстана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в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ливающий здоровье после каждого раунда боя из озера, в котором он обит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а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ет. 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93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Уникальный голем из плоти размером с т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ело возвышается над любым сущ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е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ством среднего размера. Кожа голема из плоти побывала в ряде жестоких сражений и стала причиной того, что она порвалась и ему приходилось нео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д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нократно зашивать раны после каждой битвы. Голем часто истекает кровью из швов в бою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, особенно когда зверь получает урон от огня, из-за чего сущ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е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ство получает помеху при бросках атаки и проверках характеристик до конца своего следующего хода. Существо часто издает громкий рев, когда обгорает от любого источника огненного урона. Всякий раз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, когда хиты Голема падают ниже 50% (207/18D12+90), любой урон от огня, наносимый Голему, также уменьшается наполовину и наносится создателю Голема, находящемуся в пределах 90 футов от места сражения.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94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Повелитель зверей дроу использует совиного медведя,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 чтобы уничтожить группу. Единственная проблема в том, что существо легко уговаривается едой.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95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Босс гоблинов владеет армией глиняных големов 2D12. На задней части ка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ж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дого имеется большая трещина.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96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Босс, который пытается доказать, что группа проиграет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, что бы они ни дел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а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ли. Если игрок достаточно спорит с ним, он впадает в ярость. Это увеличив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а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ет силу, но снижает все остальные характеристики.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97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Сильный боец </w:t>
            </w:r>
            <w:r>
              <w:rPr>
                <w:rFonts w:ascii="Arial" w:eastAsia="Times New Roman" w:hAnsi="Arial" w:cs="Arial"/>
                <w:color w:val="222222"/>
                <w:kern w:val="0"/>
                <w:sz w:val="23"/>
                <w:szCs w:val="23"/>
                <w:lang w:val="ru-RU" w:eastAsia="ru-RU" w:bidi="ar-SA"/>
              </w:rPr>
              <w:t>​​</w:t>
            </w:r>
            <w:r>
              <w:rPr>
                <w:rFonts w:ascii="Verdana" w:eastAsia="Times New Roman" w:hAnsi="Verdana" w:cs="Verdana"/>
                <w:color w:val="222222"/>
                <w:kern w:val="0"/>
                <w:sz w:val="23"/>
                <w:szCs w:val="23"/>
                <w:lang w:val="ru-RU" w:eastAsia="ru-RU" w:bidi="ar-SA"/>
              </w:rPr>
              <w:t>с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 </w:t>
            </w:r>
            <w:r>
              <w:rPr>
                <w:rFonts w:ascii="Verdana" w:eastAsia="Times New Roman" w:hAnsi="Verdana" w:cs="Verdana"/>
                <w:color w:val="222222"/>
                <w:kern w:val="0"/>
                <w:sz w:val="23"/>
                <w:szCs w:val="23"/>
                <w:lang w:val="ru-RU" w:eastAsia="ru-RU" w:bidi="ar-SA"/>
              </w:rPr>
              <w:t>большим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 </w:t>
            </w:r>
            <w:r>
              <w:rPr>
                <w:rFonts w:ascii="Verdana" w:eastAsia="Times New Roman" w:hAnsi="Verdana" w:cs="Verdana"/>
                <w:color w:val="222222"/>
                <w:kern w:val="0"/>
                <w:sz w:val="23"/>
                <w:szCs w:val="23"/>
                <w:lang w:val="ru-RU" w:eastAsia="ru-RU" w:bidi="ar-SA"/>
              </w:rPr>
              <w:t>мечом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, </w:t>
            </w:r>
            <w:r>
              <w:rPr>
                <w:rFonts w:ascii="Verdana" w:eastAsia="Times New Roman" w:hAnsi="Verdana" w:cs="Verdana"/>
                <w:color w:val="222222"/>
                <w:kern w:val="0"/>
                <w:sz w:val="23"/>
                <w:szCs w:val="23"/>
                <w:lang w:val="ru-RU" w:eastAsia="ru-RU" w:bidi="ar-SA"/>
              </w:rPr>
              <w:t>излучающим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 </w:t>
            </w:r>
            <w:r>
              <w:rPr>
                <w:rFonts w:ascii="Verdana" w:eastAsia="Times New Roman" w:hAnsi="Verdana" w:cs="Verdana"/>
                <w:color w:val="222222"/>
                <w:kern w:val="0"/>
                <w:sz w:val="23"/>
                <w:szCs w:val="23"/>
                <w:lang w:val="ru-RU" w:eastAsia="ru-RU" w:bidi="ar-SA"/>
              </w:rPr>
              <w:t>м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агическую силу. Оказывается, он одержим оружием. Когда он 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обезоружен, он не будет знать, где он и что происходит, и немедленно сдастся. Просто убедитесь, что никто другой не поднимет меч.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98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 xml:space="preserve">Циклоп, который телепортируется на 15 футов назад каждый раз, когда его атакуют. Единственный способ убить его — 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использовать заклинания/бомбы, которые воздействуют на оба пространства одновременно, скрытно атаковать его или координировать несколько атак, поэтому должны быть игроки, ож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и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дающие удара, пока циклоп телепортируется. 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99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Босса можно победить, только заман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ив на тонкий трескающийся лёд, чтобы он провалился под воду.</w:t>
            </w:r>
          </w:p>
        </w:tc>
      </w:tr>
      <w:tr w:rsidR="006662E0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100</w:t>
            </w:r>
          </w:p>
        </w:tc>
        <w:tc>
          <w:tcPr>
            <w:tcW w:w="976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62E0" w:rsidRDefault="005F2452">
            <w:pPr>
              <w:widowControl/>
              <w:suppressAutoHyphens w:val="0"/>
              <w:textAlignment w:val="auto"/>
            </w:pP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Слепая волшебница использует птицу, которая летает над полем боя и сл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у</w:t>
            </w:r>
            <w:r>
              <w:rPr>
                <w:rFonts w:ascii="Verdana" w:eastAsia="Times New Roman" w:hAnsi="Verdana" w:cs="Times New Roman"/>
                <w:color w:val="222222"/>
                <w:kern w:val="0"/>
                <w:sz w:val="23"/>
                <w:szCs w:val="23"/>
                <w:lang w:val="ru-RU" w:eastAsia="ru-RU" w:bidi="ar-SA"/>
              </w:rPr>
              <w:t>жит ей вместо глаз, наблюдая за всем происходящим с высока.</w:t>
            </w:r>
          </w:p>
        </w:tc>
      </w:tr>
    </w:tbl>
    <w:p w:rsidR="006662E0" w:rsidRDefault="006662E0">
      <w:pPr>
        <w:pStyle w:val="Standard"/>
      </w:pPr>
    </w:p>
    <w:sectPr w:rsidR="006662E0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452" w:rsidRDefault="005F2452">
      <w:r>
        <w:separator/>
      </w:r>
    </w:p>
  </w:endnote>
  <w:endnote w:type="continuationSeparator" w:id="0">
    <w:p w:rsidR="005F2452" w:rsidRDefault="005F2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452" w:rsidRDefault="005F2452">
      <w:r>
        <w:rPr>
          <w:color w:val="000000"/>
        </w:rPr>
        <w:separator/>
      </w:r>
    </w:p>
  </w:footnote>
  <w:footnote w:type="continuationSeparator" w:id="0">
    <w:p w:rsidR="005F2452" w:rsidRDefault="005F24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662E0"/>
    <w:rsid w:val="005F2452"/>
    <w:rsid w:val="006662E0"/>
    <w:rsid w:val="00A0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pPr>
      <w:widowControl/>
      <w:suppressAutoHyphens w:val="0"/>
      <w:spacing w:before="100" w:after="100"/>
      <w:textAlignment w:val="auto"/>
      <w:outlineLvl w:val="0"/>
    </w:pPr>
    <w:rPr>
      <w:rFonts w:eastAsia="Times New Roman" w:cs="Times New Roman"/>
      <w:b/>
      <w:bCs/>
      <w:sz w:val="48"/>
      <w:szCs w:val="48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10">
    <w:name w:val="Заголовок 1 Знак"/>
    <w:basedOn w:val="a0"/>
    <w:rPr>
      <w:rFonts w:eastAsia="Times New Roman" w:cs="Times New Roman"/>
      <w:b/>
      <w:bCs/>
      <w:kern w:val="3"/>
      <w:sz w:val="48"/>
      <w:szCs w:val="48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pPr>
      <w:widowControl/>
      <w:suppressAutoHyphens w:val="0"/>
      <w:spacing w:before="100" w:after="100"/>
      <w:textAlignment w:val="auto"/>
      <w:outlineLvl w:val="0"/>
    </w:pPr>
    <w:rPr>
      <w:rFonts w:eastAsia="Times New Roman" w:cs="Times New Roman"/>
      <w:b/>
      <w:bCs/>
      <w:sz w:val="48"/>
      <w:szCs w:val="48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10">
    <w:name w:val="Заголовок 1 Знак"/>
    <w:basedOn w:val="a0"/>
    <w:rPr>
      <w:rFonts w:eastAsia="Times New Roman" w:cs="Times New Roman"/>
      <w:b/>
      <w:bCs/>
      <w:kern w:val="3"/>
      <w:sz w:val="48"/>
      <w:szCs w:val="4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3825</Words>
  <Characters>21807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Дернов</dc:creator>
  <cp:lastModifiedBy>Даниил Дернов</cp:lastModifiedBy>
  <cp:revision>2</cp:revision>
  <dcterms:created xsi:type="dcterms:W3CDTF">2022-02-04T22:49:00Z</dcterms:created>
  <dcterms:modified xsi:type="dcterms:W3CDTF">2022-02-04T22:49:00Z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